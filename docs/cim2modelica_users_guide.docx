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70AD3" w14:textId="076E464C" w:rsidR="00294F73" w:rsidRPr="007B4443" w:rsidRDefault="00294F73" w:rsidP="00294F73">
      <w:pPr>
        <w:pStyle w:val="ListParagraph"/>
        <w:numPr>
          <w:ilvl w:val="0"/>
          <w:numId w:val="25"/>
        </w:numPr>
        <w:spacing w:line="240" w:lineRule="auto"/>
        <w:ind w:left="426" w:hanging="284"/>
        <w:jc w:val="both"/>
        <w:rPr>
          <w:b/>
        </w:rPr>
      </w:pPr>
      <w:r w:rsidRPr="007B4443">
        <w:rPr>
          <w:b/>
        </w:rPr>
        <w:t>Run-Time execution installation</w:t>
      </w:r>
    </w:p>
    <w:p w14:paraId="4A2E888F" w14:textId="0A87C73A" w:rsidR="00450D74" w:rsidRPr="007B4443" w:rsidRDefault="00810CF9" w:rsidP="0035220B">
      <w:pPr>
        <w:spacing w:line="240" w:lineRule="auto"/>
        <w:contextualSpacing/>
        <w:jc w:val="both"/>
      </w:pPr>
      <w:r w:rsidRPr="007B4443">
        <w:t>Installation</w:t>
      </w:r>
      <w:r w:rsidR="00771B47" w:rsidRPr="007B4443">
        <w:t xml:space="preserve"> requirements for </w:t>
      </w:r>
      <w:r w:rsidR="006121F8" w:rsidRPr="007B4443">
        <w:t xml:space="preserve">CIM To </w:t>
      </w:r>
      <w:proofErr w:type="spellStart"/>
      <w:r w:rsidR="006121F8" w:rsidRPr="007B4443">
        <w:t>MODelica</w:t>
      </w:r>
      <w:proofErr w:type="spellEnd"/>
      <w:r w:rsidR="006121F8" w:rsidRPr="007B4443">
        <w:t xml:space="preserve"> </w:t>
      </w:r>
      <w:r w:rsidR="00F376AB" w:rsidRPr="007B4443">
        <w:t>Transformation Tool</w:t>
      </w:r>
    </w:p>
    <w:p w14:paraId="1FFA82B9" w14:textId="0480AF02" w:rsidR="00810CF9" w:rsidRPr="007B4443" w:rsidRDefault="003B0846" w:rsidP="00810CF9">
      <w:pPr>
        <w:pStyle w:val="ListParagraph"/>
        <w:numPr>
          <w:ilvl w:val="0"/>
          <w:numId w:val="24"/>
        </w:numPr>
        <w:spacing w:line="240" w:lineRule="auto"/>
        <w:jc w:val="both"/>
      </w:pPr>
      <w:r w:rsidRPr="007B4443">
        <w:t>Make sure you have the latest JAVA runtim</w:t>
      </w:r>
      <w:r w:rsidR="00810CF9" w:rsidRPr="007B4443">
        <w:t>e installed (JAVA 1.8</w:t>
      </w:r>
      <w:r w:rsidR="00215DE9" w:rsidRPr="007B4443">
        <w:t xml:space="preserve"> or later). </w:t>
      </w:r>
    </w:p>
    <w:p w14:paraId="08F4E64C" w14:textId="2415D6CF" w:rsidR="00810CF9" w:rsidRPr="007B4443" w:rsidRDefault="00810CF9" w:rsidP="00810CF9">
      <w:pPr>
        <w:pStyle w:val="ListParagraph"/>
        <w:numPr>
          <w:ilvl w:val="0"/>
          <w:numId w:val="24"/>
        </w:numPr>
        <w:spacing w:line="240" w:lineRule="auto"/>
        <w:jc w:val="both"/>
      </w:pPr>
      <w:r w:rsidRPr="007B4443">
        <w:t>Make sure you have installed the Apache JENA and the JAXB libraries. Otherwise, you can download them from the following links</w:t>
      </w:r>
      <w:r w:rsidR="00D5651F" w:rsidRPr="007B4443">
        <w:t>:</w:t>
      </w:r>
    </w:p>
    <w:p w14:paraId="4E61C1B5" w14:textId="77777777" w:rsidR="00D5651F" w:rsidRPr="007B4443" w:rsidRDefault="00B153A4" w:rsidP="00D5651F">
      <w:pPr>
        <w:pStyle w:val="ListParagraph"/>
        <w:numPr>
          <w:ilvl w:val="1"/>
          <w:numId w:val="24"/>
        </w:numPr>
        <w:spacing w:line="240" w:lineRule="auto"/>
        <w:jc w:val="both"/>
      </w:pPr>
      <w:hyperlink r:id="rId9" w:history="1">
        <w:r w:rsidR="00D5651F" w:rsidRPr="007B4443">
          <w:rPr>
            <w:rStyle w:val="Hyperlink"/>
          </w:rPr>
          <w:t>Apache JENA</w:t>
        </w:r>
      </w:hyperlink>
    </w:p>
    <w:p w14:paraId="17512A28" w14:textId="77777777" w:rsidR="00D5651F" w:rsidRPr="007B4443" w:rsidRDefault="00B153A4" w:rsidP="00D5651F">
      <w:pPr>
        <w:pStyle w:val="ListParagraph"/>
        <w:numPr>
          <w:ilvl w:val="1"/>
          <w:numId w:val="24"/>
        </w:numPr>
        <w:spacing w:line="240" w:lineRule="auto"/>
        <w:jc w:val="both"/>
      </w:pPr>
      <w:hyperlink r:id="rId10" w:history="1">
        <w:r w:rsidR="00D5651F" w:rsidRPr="007B4443">
          <w:rPr>
            <w:rStyle w:val="Hyperlink"/>
          </w:rPr>
          <w:t>JAVA JAXB</w:t>
        </w:r>
      </w:hyperlink>
    </w:p>
    <w:p w14:paraId="153B6EC9" w14:textId="28618D2F" w:rsidR="00D5651F" w:rsidRPr="007B4443" w:rsidRDefault="00D5651F" w:rsidP="00D5651F">
      <w:pPr>
        <w:spacing w:line="240" w:lineRule="auto"/>
        <w:jc w:val="both"/>
      </w:pPr>
      <w:r w:rsidRPr="007B4443">
        <w:t>Note: The cim2modelica.jar includes these two libraries</w:t>
      </w:r>
      <w:r w:rsidR="00547A95" w:rsidRPr="007B4443">
        <w:t>. The .jar file should execute without problems, otherwise, check your JAVA installation status</w:t>
      </w:r>
      <w:r w:rsidR="00294F73" w:rsidRPr="007B4443">
        <w:t>.</w:t>
      </w:r>
    </w:p>
    <w:p w14:paraId="41720FE7" w14:textId="77777777" w:rsidR="00294F73" w:rsidRPr="007B4443" w:rsidRDefault="00294F73" w:rsidP="00294F73">
      <w:pPr>
        <w:pStyle w:val="ListParagraph"/>
        <w:numPr>
          <w:ilvl w:val="0"/>
          <w:numId w:val="25"/>
        </w:numPr>
        <w:spacing w:line="240" w:lineRule="auto"/>
        <w:ind w:left="426" w:hanging="284"/>
        <w:jc w:val="both"/>
        <w:rPr>
          <w:b/>
        </w:rPr>
      </w:pPr>
      <w:r w:rsidRPr="007B4443">
        <w:rPr>
          <w:b/>
        </w:rPr>
        <w:t>Tool Set-up</w:t>
      </w:r>
    </w:p>
    <w:p w14:paraId="36651449" w14:textId="6821A9AB" w:rsidR="003B0846" w:rsidRPr="007B4443" w:rsidRDefault="00294F73" w:rsidP="0035220B">
      <w:pPr>
        <w:spacing w:line="240" w:lineRule="auto"/>
        <w:contextualSpacing/>
        <w:jc w:val="both"/>
      </w:pPr>
      <w:r w:rsidRPr="007B4443">
        <w:t>C</w:t>
      </w:r>
      <w:r w:rsidR="00215DE9" w:rsidRPr="007B4443">
        <w:t>reate a working folder where to download and place the following required files:</w:t>
      </w:r>
    </w:p>
    <w:p w14:paraId="36D59FBF" w14:textId="57A92438" w:rsidR="00215DE9" w:rsidRPr="007B4443" w:rsidRDefault="00215DE9" w:rsidP="00D267E0">
      <w:pPr>
        <w:pStyle w:val="ListParagraph"/>
        <w:numPr>
          <w:ilvl w:val="0"/>
          <w:numId w:val="34"/>
        </w:numPr>
        <w:spacing w:line="240" w:lineRule="auto"/>
        <w:jc w:val="both"/>
      </w:pPr>
      <w:r w:rsidRPr="007B4443">
        <w:t>The cim2modelica.jar (It contains the necessary libraries to run the code)</w:t>
      </w:r>
    </w:p>
    <w:p w14:paraId="041952FB" w14:textId="77777777" w:rsidR="00D267E0" w:rsidRPr="007B4443" w:rsidRDefault="00D267E0" w:rsidP="00D267E0">
      <w:pPr>
        <w:pStyle w:val="ListParagraph"/>
        <w:numPr>
          <w:ilvl w:val="0"/>
          <w:numId w:val="34"/>
        </w:numPr>
        <w:spacing w:line="240" w:lineRule="auto"/>
        <w:jc w:val="both"/>
      </w:pPr>
      <w:r w:rsidRPr="007B4443">
        <w:t>Create a ./res/ folder, to store the input files and resources:</w:t>
      </w:r>
    </w:p>
    <w:p w14:paraId="27A13C8D" w14:textId="77777777" w:rsidR="00D267E0" w:rsidRPr="007B4443" w:rsidRDefault="00D267E0" w:rsidP="00D267E0">
      <w:pPr>
        <w:pStyle w:val="ListParagraph"/>
        <w:numPr>
          <w:ilvl w:val="1"/>
          <w:numId w:val="34"/>
        </w:numPr>
        <w:spacing w:line="240" w:lineRule="auto"/>
        <w:jc w:val="both"/>
      </w:pPr>
      <w:r w:rsidRPr="007B4443">
        <w:rPr>
          <w:rFonts w:eastAsia="Times New Roman"/>
        </w:rPr>
        <w:t xml:space="preserve">The </w:t>
      </w:r>
      <w:r w:rsidRPr="007B4443">
        <w:rPr>
          <w:rFonts w:eastAsia="Times New Roman"/>
        </w:rPr>
        <w:t>folder</w:t>
      </w:r>
      <w:r w:rsidRPr="007B4443">
        <w:rPr>
          <w:rStyle w:val="apple-converted-space"/>
          <w:rFonts w:eastAsia="Times New Roman"/>
        </w:rPr>
        <w:t> </w:t>
      </w:r>
      <w:r w:rsidRPr="007B4443">
        <w:rPr>
          <w:rStyle w:val="apple-converted-space"/>
          <w:rFonts w:eastAsia="Times New Roman"/>
          <w:b/>
          <w:i/>
        </w:rPr>
        <w:t>./res/</w:t>
      </w:r>
      <w:r w:rsidRPr="007B4443">
        <w:rPr>
          <w:rFonts w:eastAsia="Times New Roman"/>
          <w:b/>
          <w:i/>
          <w:iCs/>
        </w:rPr>
        <w:t>map</w:t>
      </w:r>
      <w:r w:rsidRPr="007B4443">
        <w:rPr>
          <w:rFonts w:eastAsia="Times New Roman"/>
        </w:rPr>
        <w:t xml:space="preserve">, which contains </w:t>
      </w:r>
      <w:r w:rsidRPr="007B4443">
        <w:rPr>
          <w:rFonts w:eastAsia="Times New Roman"/>
        </w:rPr>
        <w:t xml:space="preserve">the mapping rules for populating the CIM values into the </w:t>
      </w:r>
      <w:proofErr w:type="spellStart"/>
      <w:r w:rsidRPr="007B4443">
        <w:rPr>
          <w:rFonts w:eastAsia="Times New Roman"/>
        </w:rPr>
        <w:t>OpenIPSL</w:t>
      </w:r>
      <w:proofErr w:type="spellEnd"/>
      <w:r w:rsidRPr="007B4443">
        <w:rPr>
          <w:rFonts w:eastAsia="Times New Roman"/>
        </w:rPr>
        <w:t xml:space="preserve"> component instances.</w:t>
      </w:r>
    </w:p>
    <w:p w14:paraId="61DDF493" w14:textId="6F9CC735" w:rsidR="00D267E0" w:rsidRPr="007B4443" w:rsidRDefault="00D267E0" w:rsidP="00D267E0">
      <w:pPr>
        <w:pStyle w:val="ListParagraph"/>
        <w:numPr>
          <w:ilvl w:val="1"/>
          <w:numId w:val="34"/>
        </w:numPr>
        <w:spacing w:line="240" w:lineRule="auto"/>
        <w:jc w:val="both"/>
      </w:pPr>
      <w:r w:rsidRPr="007B4443">
        <w:rPr>
          <w:rFonts w:eastAsia="Times New Roman"/>
        </w:rPr>
        <w:t>The f</w:t>
      </w:r>
      <w:r w:rsidRPr="007B4443">
        <w:rPr>
          <w:rFonts w:eastAsia="Times New Roman"/>
        </w:rPr>
        <w:t>older</w:t>
      </w:r>
      <w:r w:rsidRPr="007B4443">
        <w:rPr>
          <w:rStyle w:val="apple-converted-space"/>
          <w:rFonts w:eastAsia="Times New Roman"/>
        </w:rPr>
        <w:t> </w:t>
      </w:r>
      <w:r w:rsidRPr="007B4443">
        <w:rPr>
          <w:rStyle w:val="apple-converted-space"/>
          <w:rFonts w:eastAsia="Times New Roman"/>
          <w:b/>
          <w:i/>
        </w:rPr>
        <w:t>./res/</w:t>
      </w:r>
      <w:r w:rsidRPr="007B4443">
        <w:rPr>
          <w:rFonts w:eastAsia="Times New Roman"/>
          <w:b/>
          <w:i/>
          <w:iCs/>
        </w:rPr>
        <w:t>network</w:t>
      </w:r>
      <w:r w:rsidRPr="007B4443">
        <w:rPr>
          <w:rStyle w:val="apple-converted-space"/>
          <w:rFonts w:eastAsia="Times New Roman"/>
        </w:rPr>
        <w:t> </w:t>
      </w:r>
      <w:r w:rsidRPr="007B4443">
        <w:rPr>
          <w:rFonts w:eastAsia="Times New Roman"/>
        </w:rPr>
        <w:t>containing the CIM files of the network model</w:t>
      </w:r>
    </w:p>
    <w:p w14:paraId="18A54953" w14:textId="33DFBB47" w:rsidR="00D267E0" w:rsidRDefault="00D267E0" w:rsidP="00D267E0">
      <w:pPr>
        <w:pStyle w:val="ListParagraph"/>
        <w:numPr>
          <w:ilvl w:val="0"/>
          <w:numId w:val="34"/>
        </w:numPr>
        <w:spacing w:line="240" w:lineRule="auto"/>
        <w:jc w:val="both"/>
      </w:pPr>
      <w:r w:rsidRPr="007B4443">
        <w:t>Create a ./model/ folder, where the auto generated models will be placed</w:t>
      </w:r>
    </w:p>
    <w:p w14:paraId="24B8EB9B" w14:textId="77777777" w:rsidR="007B4443" w:rsidRPr="007B4443" w:rsidRDefault="007B4443" w:rsidP="007B4443">
      <w:pPr>
        <w:spacing w:line="240" w:lineRule="auto"/>
        <w:jc w:val="both"/>
      </w:pPr>
    </w:p>
    <w:p w14:paraId="29205B66" w14:textId="0E09B862" w:rsidR="00D267E0" w:rsidRPr="007B4443" w:rsidRDefault="00D267E0" w:rsidP="007B4443">
      <w:pPr>
        <w:pStyle w:val="ListParagraph"/>
        <w:numPr>
          <w:ilvl w:val="0"/>
          <w:numId w:val="25"/>
        </w:numPr>
        <w:spacing w:line="240" w:lineRule="auto"/>
        <w:ind w:left="426" w:hanging="284"/>
        <w:jc w:val="both"/>
        <w:rPr>
          <w:b/>
        </w:rPr>
      </w:pPr>
      <w:r w:rsidRPr="007B4443">
        <w:rPr>
          <w:b/>
        </w:rPr>
        <w:t>Using the tool in command line:</w:t>
      </w:r>
    </w:p>
    <w:p w14:paraId="25F350CF" w14:textId="1959A2FA" w:rsidR="00D267E0" w:rsidRPr="007B4443" w:rsidRDefault="00D267E0" w:rsidP="00D267E0">
      <w:pPr>
        <w:spacing w:line="240" w:lineRule="auto"/>
        <w:jc w:val="both"/>
      </w:pPr>
      <w:r w:rsidRPr="007B4443">
        <w:t>Open a console terminal</w:t>
      </w:r>
      <w:r w:rsidR="00AA1531" w:rsidRPr="007B4443">
        <w:t xml:space="preserve"> and go to the </w:t>
      </w:r>
      <w:r w:rsidR="007B4443" w:rsidRPr="007B4443">
        <w:t>working</w:t>
      </w:r>
      <w:bookmarkStart w:id="0" w:name="_GoBack"/>
      <w:bookmarkEnd w:id="0"/>
      <w:r w:rsidR="00AA1531" w:rsidRPr="007B4443">
        <w:t xml:space="preserve"> directory where you have downloaded the .jar file. Use the command:</w:t>
      </w:r>
    </w:p>
    <w:p w14:paraId="01C088E9" w14:textId="09E14668" w:rsidR="00215DE9" w:rsidRPr="007B4443" w:rsidRDefault="00215DE9" w:rsidP="00AA1531">
      <w:pPr>
        <w:spacing w:after="240" w:line="240" w:lineRule="auto"/>
        <w:jc w:val="both"/>
        <w:rPr>
          <w:rFonts w:eastAsia="Times New Roman"/>
          <w:b/>
          <w:bCs/>
        </w:rPr>
      </w:pPr>
      <w:proofErr w:type="gramStart"/>
      <w:r w:rsidRPr="007B4443">
        <w:rPr>
          <w:rFonts w:eastAsia="Times New Roman"/>
          <w:b/>
          <w:bCs/>
        </w:rPr>
        <w:t>java</w:t>
      </w:r>
      <w:proofErr w:type="gramEnd"/>
      <w:r w:rsidRPr="007B4443">
        <w:rPr>
          <w:rFonts w:eastAsia="Times New Roman"/>
          <w:b/>
          <w:bCs/>
        </w:rPr>
        <w:t xml:space="preserve"> -jar </w:t>
      </w:r>
      <w:r w:rsidR="00AA1531" w:rsidRPr="007B4443">
        <w:rPr>
          <w:rFonts w:eastAsia="Times New Roman"/>
          <w:b/>
          <w:bCs/>
        </w:rPr>
        <w:t xml:space="preserve">–d </w:t>
      </w:r>
      <w:r w:rsidR="00130CD5" w:rsidRPr="007B4443">
        <w:rPr>
          <w:rFonts w:eastAsia="Times New Roman"/>
          <w:b/>
          <w:bCs/>
        </w:rPr>
        <w:t>&lt;</w:t>
      </w:r>
      <w:proofErr w:type="spellStart"/>
      <w:r w:rsidR="00130CD5" w:rsidRPr="007B4443">
        <w:rPr>
          <w:rFonts w:eastAsia="Times New Roman"/>
          <w:b/>
          <w:bCs/>
        </w:rPr>
        <w:t>model</w:t>
      </w:r>
      <w:r w:rsidRPr="007B4443">
        <w:rPr>
          <w:rFonts w:eastAsia="Times New Roman"/>
          <w:b/>
          <w:bCs/>
        </w:rPr>
        <w:t>_name</w:t>
      </w:r>
      <w:proofErr w:type="spellEnd"/>
      <w:r w:rsidR="00130CD5" w:rsidRPr="007B4443">
        <w:rPr>
          <w:rFonts w:eastAsia="Times New Roman"/>
          <w:b/>
          <w:bCs/>
        </w:rPr>
        <w:t>&gt;</w:t>
      </w:r>
      <w:r w:rsidR="00FF54E6" w:rsidRPr="007B4443">
        <w:rPr>
          <w:rFonts w:eastAsia="Times New Roman"/>
          <w:b/>
          <w:bCs/>
        </w:rPr>
        <w:t xml:space="preserve"> &lt;</w:t>
      </w:r>
      <w:proofErr w:type="spellStart"/>
      <w:r w:rsidR="00FF54E6" w:rsidRPr="007B4443">
        <w:rPr>
          <w:rFonts w:eastAsia="Times New Roman"/>
          <w:b/>
          <w:bCs/>
        </w:rPr>
        <w:t>relativePath_FolderCIMFiles</w:t>
      </w:r>
      <w:proofErr w:type="spellEnd"/>
      <w:r w:rsidR="00FF54E6" w:rsidRPr="007B4443">
        <w:rPr>
          <w:rFonts w:eastAsia="Times New Roman"/>
          <w:b/>
          <w:bCs/>
        </w:rPr>
        <w:t>&gt;</w:t>
      </w:r>
    </w:p>
    <w:p w14:paraId="389CA140" w14:textId="1B631E9D" w:rsidR="00AA1531" w:rsidRPr="007B4443" w:rsidRDefault="00AA1531" w:rsidP="00AA1531">
      <w:pPr>
        <w:pStyle w:val="ListParagraph"/>
        <w:numPr>
          <w:ilvl w:val="0"/>
          <w:numId w:val="35"/>
        </w:numPr>
        <w:spacing w:line="240" w:lineRule="auto"/>
        <w:jc w:val="both"/>
      </w:pPr>
      <w:r w:rsidRPr="007B4443">
        <w:t>The option –d indicates that the input for the model input is the folder that contains the CIM profile files.</w:t>
      </w:r>
    </w:p>
    <w:p w14:paraId="4741C33D" w14:textId="77777777" w:rsidR="00AA1531" w:rsidRPr="007B4443" w:rsidRDefault="00AA1531" w:rsidP="00AA1531">
      <w:pPr>
        <w:pStyle w:val="ListParagraph"/>
        <w:numPr>
          <w:ilvl w:val="0"/>
          <w:numId w:val="35"/>
        </w:numPr>
        <w:spacing w:line="240" w:lineRule="auto"/>
        <w:jc w:val="both"/>
      </w:pPr>
      <w:r w:rsidRPr="007B4443">
        <w:t>T</w:t>
      </w:r>
      <w:r w:rsidR="00215DE9" w:rsidRPr="007B4443">
        <w:t>he ./</w:t>
      </w:r>
      <w:proofErr w:type="spellStart"/>
      <w:r w:rsidR="007900E8" w:rsidRPr="007B4443">
        <w:t>relativePath_FolderCIMFiles</w:t>
      </w:r>
      <w:proofErr w:type="spellEnd"/>
      <w:r w:rsidR="007900E8" w:rsidRPr="007B4443">
        <w:t xml:space="preserve"> </w:t>
      </w:r>
      <w:r w:rsidRPr="007B4443">
        <w:t>has to contain the following</w:t>
      </w:r>
      <w:r w:rsidR="00215DE9" w:rsidRPr="007B4443">
        <w:t xml:space="preserve"> CIM profiles’ files:</w:t>
      </w:r>
    </w:p>
    <w:p w14:paraId="49CD2EFA" w14:textId="77777777" w:rsidR="00AA1531" w:rsidRPr="007B4443" w:rsidRDefault="00215DE9" w:rsidP="00AA1531">
      <w:pPr>
        <w:pStyle w:val="ListParagraph"/>
        <w:numPr>
          <w:ilvl w:val="1"/>
          <w:numId w:val="35"/>
        </w:numPr>
        <w:spacing w:line="240" w:lineRule="auto"/>
        <w:jc w:val="both"/>
      </w:pPr>
      <w:r w:rsidRPr="007B4443">
        <w:rPr>
          <w:rFonts w:eastAsia="Times New Roman"/>
          <w:i/>
        </w:rPr>
        <w:t>xxx_</w:t>
      </w:r>
      <w:r w:rsidRPr="007B4443">
        <w:rPr>
          <w:rFonts w:eastAsia="Times New Roman"/>
          <w:i/>
          <w:iCs/>
        </w:rPr>
        <w:t>EQ.xml</w:t>
      </w:r>
      <w:r w:rsidRPr="007B4443">
        <w:rPr>
          <w:rStyle w:val="apple-converted-space"/>
          <w:rFonts w:eastAsia="Times New Roman"/>
          <w:i/>
        </w:rPr>
        <w:t> </w:t>
      </w:r>
      <w:r w:rsidRPr="007B4443">
        <w:rPr>
          <w:rFonts w:eastAsia="Times New Roman"/>
        </w:rPr>
        <w:t xml:space="preserve">- equipment profile </w:t>
      </w:r>
      <w:r w:rsidR="00406BF0" w:rsidRPr="007B4443">
        <w:rPr>
          <w:rFonts w:eastAsia="Times New Roman"/>
        </w:rPr>
        <w:t>CIM</w:t>
      </w:r>
      <w:r w:rsidRPr="007B4443">
        <w:rPr>
          <w:rFonts w:eastAsia="Times New Roman"/>
        </w:rPr>
        <w:t xml:space="preserve"> file</w:t>
      </w:r>
    </w:p>
    <w:p w14:paraId="463A6636" w14:textId="77777777" w:rsidR="00AA1531" w:rsidRPr="007B4443" w:rsidRDefault="00215DE9" w:rsidP="00AA1531">
      <w:pPr>
        <w:pStyle w:val="ListParagraph"/>
        <w:numPr>
          <w:ilvl w:val="1"/>
          <w:numId w:val="35"/>
        </w:numPr>
        <w:spacing w:line="240" w:lineRule="auto"/>
        <w:jc w:val="both"/>
      </w:pPr>
      <w:r w:rsidRPr="007B4443">
        <w:rPr>
          <w:rFonts w:eastAsia="Times New Roman"/>
          <w:i/>
        </w:rPr>
        <w:t>xxx_</w:t>
      </w:r>
      <w:r w:rsidRPr="007B4443">
        <w:rPr>
          <w:rFonts w:eastAsia="Times New Roman"/>
          <w:i/>
          <w:iCs/>
        </w:rPr>
        <w:t>TP.xml</w:t>
      </w:r>
      <w:r w:rsidRPr="007B4443">
        <w:rPr>
          <w:rStyle w:val="apple-converted-space"/>
          <w:rFonts w:eastAsia="Times New Roman"/>
          <w:i/>
        </w:rPr>
        <w:t> </w:t>
      </w:r>
      <w:r w:rsidRPr="007B4443">
        <w:rPr>
          <w:rFonts w:eastAsia="Times New Roman"/>
        </w:rPr>
        <w:t xml:space="preserve">- topology profile </w:t>
      </w:r>
      <w:r w:rsidR="00406BF0" w:rsidRPr="007B4443">
        <w:rPr>
          <w:rFonts w:eastAsia="Times New Roman"/>
        </w:rPr>
        <w:t>CIM</w:t>
      </w:r>
      <w:r w:rsidRPr="007B4443">
        <w:rPr>
          <w:rFonts w:eastAsia="Times New Roman"/>
        </w:rPr>
        <w:t xml:space="preserve"> file</w:t>
      </w:r>
    </w:p>
    <w:p w14:paraId="3FC16947" w14:textId="77777777" w:rsidR="00AA1531" w:rsidRPr="007B4443" w:rsidRDefault="00215DE9" w:rsidP="00AA1531">
      <w:pPr>
        <w:pStyle w:val="ListParagraph"/>
        <w:numPr>
          <w:ilvl w:val="1"/>
          <w:numId w:val="35"/>
        </w:numPr>
        <w:spacing w:line="240" w:lineRule="auto"/>
        <w:jc w:val="both"/>
      </w:pPr>
      <w:r w:rsidRPr="007B4443">
        <w:rPr>
          <w:rFonts w:eastAsia="Times New Roman"/>
          <w:i/>
        </w:rPr>
        <w:t>xxx_</w:t>
      </w:r>
      <w:r w:rsidRPr="007B4443">
        <w:rPr>
          <w:rFonts w:eastAsia="Times New Roman"/>
          <w:i/>
          <w:iCs/>
        </w:rPr>
        <w:t>SV.xml</w:t>
      </w:r>
      <w:r w:rsidRPr="007B4443">
        <w:rPr>
          <w:rStyle w:val="apple-converted-space"/>
          <w:rFonts w:eastAsia="Times New Roman"/>
          <w:i/>
        </w:rPr>
        <w:t> </w:t>
      </w:r>
      <w:r w:rsidRPr="007B4443">
        <w:rPr>
          <w:rFonts w:eastAsia="Times New Roman"/>
        </w:rPr>
        <w:t xml:space="preserve">- state variable profile </w:t>
      </w:r>
      <w:r w:rsidR="00406BF0" w:rsidRPr="007B4443">
        <w:rPr>
          <w:rFonts w:eastAsia="Times New Roman"/>
        </w:rPr>
        <w:t>CIM</w:t>
      </w:r>
      <w:r w:rsidRPr="007B4443">
        <w:rPr>
          <w:rFonts w:eastAsia="Times New Roman"/>
        </w:rPr>
        <w:t xml:space="preserve"> file</w:t>
      </w:r>
    </w:p>
    <w:p w14:paraId="7A51E757" w14:textId="79F0997D" w:rsidR="00215DE9" w:rsidRPr="007B4443" w:rsidRDefault="00215DE9" w:rsidP="00AA1531">
      <w:pPr>
        <w:pStyle w:val="ListParagraph"/>
        <w:numPr>
          <w:ilvl w:val="1"/>
          <w:numId w:val="35"/>
        </w:numPr>
        <w:spacing w:line="240" w:lineRule="auto"/>
        <w:jc w:val="both"/>
      </w:pPr>
      <w:r w:rsidRPr="007B4443">
        <w:rPr>
          <w:rFonts w:eastAsia="Times New Roman"/>
          <w:i/>
        </w:rPr>
        <w:t>xxx_</w:t>
      </w:r>
      <w:r w:rsidRPr="007B4443">
        <w:rPr>
          <w:rFonts w:eastAsia="Times New Roman"/>
          <w:i/>
          <w:iCs/>
        </w:rPr>
        <w:t>DY.xml</w:t>
      </w:r>
      <w:r w:rsidRPr="007B4443">
        <w:rPr>
          <w:rStyle w:val="apple-converted-space"/>
          <w:rFonts w:eastAsia="Times New Roman"/>
        </w:rPr>
        <w:t> </w:t>
      </w:r>
      <w:r w:rsidRPr="007B4443">
        <w:rPr>
          <w:rFonts w:eastAsia="Times New Roman"/>
        </w:rPr>
        <w:t xml:space="preserve">- dynamics profile </w:t>
      </w:r>
      <w:r w:rsidR="00406BF0" w:rsidRPr="007B4443">
        <w:rPr>
          <w:rFonts w:eastAsia="Times New Roman"/>
        </w:rPr>
        <w:t>CIM</w:t>
      </w:r>
      <w:r w:rsidRPr="007B4443">
        <w:rPr>
          <w:rFonts w:eastAsia="Times New Roman"/>
        </w:rPr>
        <w:t xml:space="preserve"> file</w:t>
      </w:r>
    </w:p>
    <w:p w14:paraId="3324E0F4" w14:textId="25FDCA7D" w:rsidR="00215DE9" w:rsidRPr="007B4443" w:rsidRDefault="007900E8" w:rsidP="00AA1531">
      <w:pPr>
        <w:pStyle w:val="ListParagraph"/>
        <w:numPr>
          <w:ilvl w:val="0"/>
          <w:numId w:val="35"/>
        </w:numPr>
        <w:spacing w:line="240" w:lineRule="auto"/>
        <w:jc w:val="both"/>
      </w:pPr>
      <w:r w:rsidRPr="007B4443">
        <w:t>&lt;</w:t>
      </w:r>
      <w:proofErr w:type="spellStart"/>
      <w:r w:rsidRPr="007B4443">
        <w:t>model_name</w:t>
      </w:r>
      <w:proofErr w:type="spellEnd"/>
      <w:r w:rsidRPr="007B4443">
        <w:t>&gt;</w:t>
      </w:r>
      <w:r w:rsidR="00215DE9" w:rsidRPr="007B4443">
        <w:t xml:space="preserve"> - name for the resulting </w:t>
      </w:r>
      <w:proofErr w:type="spellStart"/>
      <w:r w:rsidR="00215DE9" w:rsidRPr="007B4443">
        <w:t>Modelica</w:t>
      </w:r>
      <w:proofErr w:type="spellEnd"/>
      <w:r w:rsidR="00215DE9" w:rsidRPr="007B4443">
        <w:t xml:space="preserve"> model</w:t>
      </w:r>
    </w:p>
    <w:p w14:paraId="7D59F61E" w14:textId="5370343B" w:rsidR="00215DE9" w:rsidRPr="007B4443" w:rsidRDefault="00215DE9" w:rsidP="0035220B">
      <w:pPr>
        <w:spacing w:after="240" w:line="240" w:lineRule="auto"/>
        <w:contextualSpacing/>
        <w:jc w:val="both"/>
        <w:rPr>
          <w:rFonts w:eastAsia="Times New Roman"/>
        </w:rPr>
      </w:pPr>
      <w:r w:rsidRPr="007B4443">
        <w:rPr>
          <w:rFonts w:eastAsia="Times New Roman"/>
        </w:rPr>
        <w:t xml:space="preserve">As output files, the cim2modelica tool will </w:t>
      </w:r>
      <w:r w:rsidR="00AA1531" w:rsidRPr="007B4443">
        <w:rPr>
          <w:rFonts w:eastAsia="Times New Roman"/>
        </w:rPr>
        <w:t>save into the</w:t>
      </w:r>
      <w:r w:rsidRPr="007B4443">
        <w:rPr>
          <w:rFonts w:eastAsia="Times New Roman"/>
        </w:rPr>
        <w:t xml:space="preserve"> </w:t>
      </w:r>
      <w:proofErr w:type="gramStart"/>
      <w:r w:rsidRPr="007B4443">
        <w:rPr>
          <w:rFonts w:eastAsia="Times New Roman"/>
        </w:rPr>
        <w:t>folder</w:t>
      </w:r>
      <w:r w:rsidR="006C57B7" w:rsidRPr="007B4443">
        <w:rPr>
          <w:rFonts w:eastAsia="Times New Roman"/>
        </w:rPr>
        <w:t xml:space="preserve"> </w:t>
      </w:r>
      <w:r w:rsidR="006C57B7" w:rsidRPr="007B4443">
        <w:rPr>
          <w:rFonts w:eastAsia="Times New Roman"/>
          <w:b/>
        </w:rPr>
        <w:t>./</w:t>
      </w:r>
      <w:proofErr w:type="gramEnd"/>
      <w:r w:rsidR="006C57B7" w:rsidRPr="007B4443">
        <w:rPr>
          <w:rFonts w:eastAsia="Times New Roman"/>
          <w:b/>
        </w:rPr>
        <w:t>model</w:t>
      </w:r>
      <w:r w:rsidR="006C57B7" w:rsidRPr="007B4443">
        <w:rPr>
          <w:rFonts w:eastAsia="Times New Roman"/>
        </w:rPr>
        <w:t xml:space="preserve">, </w:t>
      </w:r>
      <w:r w:rsidRPr="007B4443">
        <w:rPr>
          <w:rFonts w:eastAsia="Times New Roman"/>
        </w:rPr>
        <w:t xml:space="preserve">the generated </w:t>
      </w:r>
      <w:proofErr w:type="spellStart"/>
      <w:r w:rsidRPr="007B4443">
        <w:rPr>
          <w:rFonts w:eastAsia="Times New Roman"/>
        </w:rPr>
        <w:t>Modelica</w:t>
      </w:r>
      <w:proofErr w:type="spellEnd"/>
      <w:r w:rsidRPr="007B4443">
        <w:rPr>
          <w:rFonts w:eastAsia="Times New Roman"/>
        </w:rPr>
        <w:t xml:space="preserve"> files</w:t>
      </w:r>
      <w:r w:rsidR="00AA1531" w:rsidRPr="007B4443">
        <w:rPr>
          <w:rFonts w:eastAsia="Times New Roman"/>
        </w:rPr>
        <w:t>.</w:t>
      </w:r>
    </w:p>
    <w:p w14:paraId="1C31A442" w14:textId="77777777" w:rsidR="00E23641" w:rsidRPr="007B4443" w:rsidRDefault="00E23641" w:rsidP="0035220B">
      <w:pPr>
        <w:spacing w:after="240" w:line="240" w:lineRule="auto"/>
        <w:contextualSpacing/>
        <w:jc w:val="both"/>
        <w:rPr>
          <w:rFonts w:eastAsia="Times New Roman"/>
        </w:rPr>
      </w:pPr>
    </w:p>
    <w:p w14:paraId="5C208388" w14:textId="44CC7612" w:rsidR="00E23641" w:rsidRPr="007B4443" w:rsidRDefault="0036596E" w:rsidP="00E23641">
      <w:pPr>
        <w:keepNext/>
        <w:spacing w:after="240" w:line="240" w:lineRule="auto"/>
        <w:contextualSpacing/>
        <w:jc w:val="center"/>
      </w:pPr>
      <w:r w:rsidRPr="007B4443">
        <w:rPr>
          <w:noProof/>
          <w:lang w:eastAsia="en-US"/>
        </w:rPr>
        <w:lastRenderedPageBreak/>
        <w:drawing>
          <wp:inline distT="0" distB="0" distL="0" distR="0" wp14:anchorId="72DA61FC" wp14:editId="0022C088">
            <wp:extent cx="5943600" cy="1071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model_files.tif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D345" w14:textId="08B1E547" w:rsidR="0035220B" w:rsidRPr="00215DE9" w:rsidRDefault="00E23641" w:rsidP="00E23641">
      <w:pPr>
        <w:pStyle w:val="Caption"/>
        <w:jc w:val="center"/>
        <w:rPr>
          <w:rFonts w:eastAsia="Times New Roman"/>
          <w:sz w:val="22"/>
          <w:szCs w:val="22"/>
        </w:rPr>
      </w:pPr>
      <w:r w:rsidRPr="007B4443">
        <w:t xml:space="preserve">Figure </w:t>
      </w:r>
      <w:fldSimple w:instr=" SEQ Figure \* ARABIC ">
        <w:r w:rsidRPr="007B4443">
          <w:rPr>
            <w:noProof/>
          </w:rPr>
          <w:t>1</w:t>
        </w:r>
      </w:fldSimple>
      <w:r w:rsidRPr="007B4443">
        <w:t xml:space="preserve"> Detail of the resulting </w:t>
      </w:r>
      <w:proofErr w:type="spellStart"/>
      <w:r w:rsidR="00A83B46" w:rsidRPr="007B4443">
        <w:t>Kundur</w:t>
      </w:r>
      <w:proofErr w:type="spellEnd"/>
      <w:r w:rsidR="00A83B46" w:rsidRPr="007B4443">
        <w:t xml:space="preserve"> 2</w:t>
      </w:r>
      <w:r w:rsidR="004D0E0C" w:rsidRPr="007B4443">
        <w:t>-</w:t>
      </w:r>
      <w:r w:rsidR="00A83B46" w:rsidRPr="007B4443">
        <w:t>Area [ref]</w:t>
      </w:r>
      <w:r w:rsidRPr="007B4443">
        <w:t xml:space="preserve"> model from CIM profiles. Machines with controllers are </w:t>
      </w:r>
      <w:r w:rsidR="00D310F4" w:rsidRPr="007B4443">
        <w:t>stored</w:t>
      </w:r>
      <w:r w:rsidR="00B00007" w:rsidRPr="007B4443">
        <w:t xml:space="preserve"> in the .</w:t>
      </w:r>
      <w:proofErr w:type="spellStart"/>
      <w:r w:rsidR="00B00007" w:rsidRPr="007B4443">
        <w:t>mo</w:t>
      </w:r>
      <w:proofErr w:type="spellEnd"/>
      <w:r w:rsidR="00B00007" w:rsidRPr="007B4443">
        <w:t xml:space="preserve"> files, </w:t>
      </w:r>
      <w:r w:rsidRPr="007B4443">
        <w:t xml:space="preserve">under </w:t>
      </w:r>
      <w:proofErr w:type="gramStart"/>
      <w:r w:rsidRPr="007B4443">
        <w:t xml:space="preserve">the </w:t>
      </w:r>
      <w:r w:rsidRPr="007B4443">
        <w:rPr>
          <w:i/>
        </w:rPr>
        <w:t>./</w:t>
      </w:r>
      <w:proofErr w:type="spellStart"/>
      <w:proofErr w:type="gramEnd"/>
      <w:r w:rsidRPr="007B4443">
        <w:rPr>
          <w:i/>
        </w:rPr>
        <w:t>PowerPlant</w:t>
      </w:r>
      <w:proofErr w:type="spellEnd"/>
      <w:r w:rsidRPr="007B4443">
        <w:t xml:space="preserve"> folder.</w:t>
      </w:r>
    </w:p>
    <w:p w14:paraId="435E5D32" w14:textId="77777777" w:rsidR="003D1CE8" w:rsidRDefault="003D1CE8" w:rsidP="0035220B">
      <w:pPr>
        <w:spacing w:line="240" w:lineRule="auto"/>
        <w:contextualSpacing/>
        <w:jc w:val="both"/>
      </w:pPr>
    </w:p>
    <w:p w14:paraId="22613A6A" w14:textId="044A15A9" w:rsidR="00317B39" w:rsidRDefault="00317B39" w:rsidP="0035220B">
      <w:pPr>
        <w:spacing w:line="240" w:lineRule="auto"/>
        <w:contextualSpacing/>
        <w:jc w:val="both"/>
        <w:rPr>
          <w:rFonts w:eastAsiaTheme="majorEastAsia" w:cstheme="minorHAnsi"/>
          <w:bCs/>
          <w:sz w:val="20"/>
          <w:szCs w:val="20"/>
        </w:rPr>
      </w:pPr>
    </w:p>
    <w:sectPr w:rsidR="0031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CC2F9" w14:textId="77777777" w:rsidR="00B153A4" w:rsidRDefault="00B153A4" w:rsidP="00AE5FC9">
      <w:pPr>
        <w:spacing w:after="0" w:line="240" w:lineRule="auto"/>
      </w:pPr>
      <w:r>
        <w:separator/>
      </w:r>
    </w:p>
  </w:endnote>
  <w:endnote w:type="continuationSeparator" w:id="0">
    <w:p w14:paraId="54E3C101" w14:textId="77777777" w:rsidR="00B153A4" w:rsidRDefault="00B153A4" w:rsidP="00AE5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C802B9" w14:textId="77777777" w:rsidR="00B153A4" w:rsidRDefault="00B153A4" w:rsidP="00AE5FC9">
      <w:pPr>
        <w:spacing w:after="0" w:line="240" w:lineRule="auto"/>
      </w:pPr>
      <w:r>
        <w:separator/>
      </w:r>
    </w:p>
  </w:footnote>
  <w:footnote w:type="continuationSeparator" w:id="0">
    <w:p w14:paraId="7D21147F" w14:textId="77777777" w:rsidR="00B153A4" w:rsidRDefault="00B153A4" w:rsidP="00AE5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3765"/>
    <w:multiLevelType w:val="multilevel"/>
    <w:tmpl w:val="AB4893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6691E84"/>
    <w:multiLevelType w:val="multilevel"/>
    <w:tmpl w:val="D55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C1946"/>
    <w:multiLevelType w:val="hybridMultilevel"/>
    <w:tmpl w:val="942032B4"/>
    <w:lvl w:ilvl="0" w:tplc="87960EFC">
      <w:numFmt w:val="bullet"/>
      <w:lvlText w:val=""/>
      <w:lvlJc w:val="left"/>
      <w:pPr>
        <w:ind w:left="1800" w:hanging="1080"/>
      </w:pPr>
      <w:rPr>
        <w:rFonts w:ascii="Symbol" w:eastAsia="PMingLiU" w:hAnsi="Symbol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16A3BE6"/>
    <w:multiLevelType w:val="hybridMultilevel"/>
    <w:tmpl w:val="716A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31A66"/>
    <w:multiLevelType w:val="hybridMultilevel"/>
    <w:tmpl w:val="C6F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6192E"/>
    <w:multiLevelType w:val="hybridMultilevel"/>
    <w:tmpl w:val="9B3A65BA"/>
    <w:lvl w:ilvl="0" w:tplc="69263C6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A3235"/>
    <w:multiLevelType w:val="hybridMultilevel"/>
    <w:tmpl w:val="CA7A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BB5D8E"/>
    <w:multiLevelType w:val="hybridMultilevel"/>
    <w:tmpl w:val="C4DCE23C"/>
    <w:lvl w:ilvl="0" w:tplc="7F6A6F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73251C"/>
    <w:multiLevelType w:val="multilevel"/>
    <w:tmpl w:val="D55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336C8E"/>
    <w:multiLevelType w:val="hybridMultilevel"/>
    <w:tmpl w:val="DDC6B706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05589"/>
    <w:multiLevelType w:val="hybridMultilevel"/>
    <w:tmpl w:val="78D0221C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E1F4A"/>
    <w:multiLevelType w:val="hybridMultilevel"/>
    <w:tmpl w:val="85BC1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615744"/>
    <w:multiLevelType w:val="multilevel"/>
    <w:tmpl w:val="D55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BD500B"/>
    <w:multiLevelType w:val="hybridMultilevel"/>
    <w:tmpl w:val="F1A6F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707BE9"/>
    <w:multiLevelType w:val="hybridMultilevel"/>
    <w:tmpl w:val="D528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A97BF8"/>
    <w:multiLevelType w:val="hybridMultilevel"/>
    <w:tmpl w:val="5F8E1E50"/>
    <w:lvl w:ilvl="0" w:tplc="55CAB48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0D4A3B"/>
    <w:multiLevelType w:val="hybridMultilevel"/>
    <w:tmpl w:val="128A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2E4D35"/>
    <w:multiLevelType w:val="hybridMultilevel"/>
    <w:tmpl w:val="FDB0EED6"/>
    <w:lvl w:ilvl="0" w:tplc="6C4AD6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655B3F"/>
    <w:multiLevelType w:val="multilevel"/>
    <w:tmpl w:val="A6F487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479C6628"/>
    <w:multiLevelType w:val="hybridMultilevel"/>
    <w:tmpl w:val="CA7A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A8419E"/>
    <w:multiLevelType w:val="hybridMultilevel"/>
    <w:tmpl w:val="151C46C4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D84EA9"/>
    <w:multiLevelType w:val="hybridMultilevel"/>
    <w:tmpl w:val="C0DC4E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EF1605"/>
    <w:multiLevelType w:val="hybridMultilevel"/>
    <w:tmpl w:val="508ED118"/>
    <w:lvl w:ilvl="0" w:tplc="87960EFC">
      <w:numFmt w:val="bullet"/>
      <w:lvlText w:val=""/>
      <w:lvlJc w:val="left"/>
      <w:pPr>
        <w:ind w:left="1440" w:hanging="1080"/>
      </w:pPr>
      <w:rPr>
        <w:rFonts w:ascii="Symbol" w:eastAsia="PMingLiU" w:hAnsi="Symbol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55821C2D"/>
    <w:multiLevelType w:val="hybridMultilevel"/>
    <w:tmpl w:val="2B48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DE7272"/>
    <w:multiLevelType w:val="hybridMultilevel"/>
    <w:tmpl w:val="876EFC44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116DB3"/>
    <w:multiLevelType w:val="hybridMultilevel"/>
    <w:tmpl w:val="97D67D56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5579D2"/>
    <w:multiLevelType w:val="hybridMultilevel"/>
    <w:tmpl w:val="0EFE8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738BB"/>
    <w:multiLevelType w:val="hybridMultilevel"/>
    <w:tmpl w:val="CA7A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9707DB"/>
    <w:multiLevelType w:val="hybridMultilevel"/>
    <w:tmpl w:val="B0AAFB14"/>
    <w:lvl w:ilvl="0" w:tplc="3D204B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D772E2"/>
    <w:multiLevelType w:val="hybridMultilevel"/>
    <w:tmpl w:val="3CD0780E"/>
    <w:lvl w:ilvl="0" w:tplc="69263C60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4B713D3"/>
    <w:multiLevelType w:val="hybridMultilevel"/>
    <w:tmpl w:val="59A8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324673"/>
    <w:multiLevelType w:val="hybridMultilevel"/>
    <w:tmpl w:val="EB6C3EE0"/>
    <w:lvl w:ilvl="0" w:tplc="87960EFC">
      <w:numFmt w:val="bullet"/>
      <w:lvlText w:val=""/>
      <w:lvlJc w:val="left"/>
      <w:pPr>
        <w:ind w:left="1800" w:hanging="1080"/>
      </w:pPr>
      <w:rPr>
        <w:rFonts w:ascii="Symbol" w:eastAsia="PMingLiU" w:hAnsi="Symbol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>
    <w:nsid w:val="6E075C18"/>
    <w:multiLevelType w:val="hybridMultilevel"/>
    <w:tmpl w:val="16D2E656"/>
    <w:lvl w:ilvl="0" w:tplc="6250EB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EC09A0"/>
    <w:multiLevelType w:val="hybridMultilevel"/>
    <w:tmpl w:val="C0DC4E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6C569B"/>
    <w:multiLevelType w:val="hybridMultilevel"/>
    <w:tmpl w:val="85BC1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2"/>
  </w:num>
  <w:num w:numId="4">
    <w:abstractNumId w:val="2"/>
  </w:num>
  <w:num w:numId="5">
    <w:abstractNumId w:val="31"/>
  </w:num>
  <w:num w:numId="6">
    <w:abstractNumId w:val="1"/>
  </w:num>
  <w:num w:numId="7">
    <w:abstractNumId w:val="16"/>
  </w:num>
  <w:num w:numId="8">
    <w:abstractNumId w:val="3"/>
  </w:num>
  <w:num w:numId="9">
    <w:abstractNumId w:val="28"/>
  </w:num>
  <w:num w:numId="10">
    <w:abstractNumId w:val="32"/>
  </w:num>
  <w:num w:numId="11">
    <w:abstractNumId w:val="4"/>
  </w:num>
  <w:num w:numId="12">
    <w:abstractNumId w:val="13"/>
  </w:num>
  <w:num w:numId="13">
    <w:abstractNumId w:val="18"/>
  </w:num>
  <w:num w:numId="14">
    <w:abstractNumId w:val="0"/>
  </w:num>
  <w:num w:numId="15">
    <w:abstractNumId w:val="26"/>
  </w:num>
  <w:num w:numId="16">
    <w:abstractNumId w:val="20"/>
  </w:num>
  <w:num w:numId="17">
    <w:abstractNumId w:val="17"/>
  </w:num>
  <w:num w:numId="18">
    <w:abstractNumId w:val="9"/>
  </w:num>
  <w:num w:numId="19">
    <w:abstractNumId w:val="10"/>
  </w:num>
  <w:num w:numId="20">
    <w:abstractNumId w:val="25"/>
  </w:num>
  <w:num w:numId="21">
    <w:abstractNumId w:val="7"/>
  </w:num>
  <w:num w:numId="22">
    <w:abstractNumId w:val="15"/>
  </w:num>
  <w:num w:numId="23">
    <w:abstractNumId w:val="24"/>
  </w:num>
  <w:num w:numId="24">
    <w:abstractNumId w:val="6"/>
  </w:num>
  <w:num w:numId="25">
    <w:abstractNumId w:val="33"/>
  </w:num>
  <w:num w:numId="26">
    <w:abstractNumId w:val="19"/>
  </w:num>
  <w:num w:numId="27">
    <w:abstractNumId w:val="27"/>
  </w:num>
  <w:num w:numId="28">
    <w:abstractNumId w:val="30"/>
  </w:num>
  <w:num w:numId="29">
    <w:abstractNumId w:val="5"/>
  </w:num>
  <w:num w:numId="30">
    <w:abstractNumId w:val="29"/>
  </w:num>
  <w:num w:numId="31">
    <w:abstractNumId w:val="14"/>
  </w:num>
  <w:num w:numId="32">
    <w:abstractNumId w:val="21"/>
  </w:num>
  <w:num w:numId="33">
    <w:abstractNumId w:val="23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92"/>
    <w:rsid w:val="00022562"/>
    <w:rsid w:val="00030722"/>
    <w:rsid w:val="0004077A"/>
    <w:rsid w:val="000460C9"/>
    <w:rsid w:val="000A4502"/>
    <w:rsid w:val="000B5600"/>
    <w:rsid w:val="000C2119"/>
    <w:rsid w:val="000E4263"/>
    <w:rsid w:val="000E5884"/>
    <w:rsid w:val="001153A3"/>
    <w:rsid w:val="00130CD5"/>
    <w:rsid w:val="00133114"/>
    <w:rsid w:val="00191914"/>
    <w:rsid w:val="00197CB8"/>
    <w:rsid w:val="001C3396"/>
    <w:rsid w:val="001C7583"/>
    <w:rsid w:val="002108D7"/>
    <w:rsid w:val="00211E06"/>
    <w:rsid w:val="00215DE9"/>
    <w:rsid w:val="002178FE"/>
    <w:rsid w:val="00243667"/>
    <w:rsid w:val="00245603"/>
    <w:rsid w:val="00254F93"/>
    <w:rsid w:val="00255A31"/>
    <w:rsid w:val="0026371A"/>
    <w:rsid w:val="00283900"/>
    <w:rsid w:val="00294F73"/>
    <w:rsid w:val="00296B92"/>
    <w:rsid w:val="002D1511"/>
    <w:rsid w:val="00317B39"/>
    <w:rsid w:val="003521D2"/>
    <w:rsid w:val="0035220B"/>
    <w:rsid w:val="003571AF"/>
    <w:rsid w:val="00363A93"/>
    <w:rsid w:val="0036596E"/>
    <w:rsid w:val="00390EDF"/>
    <w:rsid w:val="003A77F7"/>
    <w:rsid w:val="003B0846"/>
    <w:rsid w:val="003D1CE8"/>
    <w:rsid w:val="003E2465"/>
    <w:rsid w:val="00400204"/>
    <w:rsid w:val="004065AD"/>
    <w:rsid w:val="00406BF0"/>
    <w:rsid w:val="00414A52"/>
    <w:rsid w:val="00423B48"/>
    <w:rsid w:val="00442BD1"/>
    <w:rsid w:val="00450D74"/>
    <w:rsid w:val="0048378F"/>
    <w:rsid w:val="004946F3"/>
    <w:rsid w:val="004B4100"/>
    <w:rsid w:val="004C316A"/>
    <w:rsid w:val="004C4217"/>
    <w:rsid w:val="004D0E0C"/>
    <w:rsid w:val="004D1EC9"/>
    <w:rsid w:val="004D50DD"/>
    <w:rsid w:val="004E462A"/>
    <w:rsid w:val="005335AC"/>
    <w:rsid w:val="00545882"/>
    <w:rsid w:val="00547A95"/>
    <w:rsid w:val="00593736"/>
    <w:rsid w:val="005A2D14"/>
    <w:rsid w:val="005A3B4D"/>
    <w:rsid w:val="005C6500"/>
    <w:rsid w:val="005D3DA1"/>
    <w:rsid w:val="005F2C3C"/>
    <w:rsid w:val="006121F8"/>
    <w:rsid w:val="0062033A"/>
    <w:rsid w:val="00623BCF"/>
    <w:rsid w:val="006C57B7"/>
    <w:rsid w:val="006D1CA5"/>
    <w:rsid w:val="007002DD"/>
    <w:rsid w:val="00705AEC"/>
    <w:rsid w:val="007478CC"/>
    <w:rsid w:val="007637A2"/>
    <w:rsid w:val="00771B47"/>
    <w:rsid w:val="007900E8"/>
    <w:rsid w:val="007B4443"/>
    <w:rsid w:val="007C73E8"/>
    <w:rsid w:val="00801FF9"/>
    <w:rsid w:val="00810983"/>
    <w:rsid w:val="00810CF9"/>
    <w:rsid w:val="00823B75"/>
    <w:rsid w:val="00842B00"/>
    <w:rsid w:val="00863553"/>
    <w:rsid w:val="008B70AE"/>
    <w:rsid w:val="008C40C6"/>
    <w:rsid w:val="008D4EA9"/>
    <w:rsid w:val="0091283A"/>
    <w:rsid w:val="00940ECC"/>
    <w:rsid w:val="00957C27"/>
    <w:rsid w:val="0096287B"/>
    <w:rsid w:val="00976483"/>
    <w:rsid w:val="009A4225"/>
    <w:rsid w:val="009A589E"/>
    <w:rsid w:val="009C3B38"/>
    <w:rsid w:val="009C70E2"/>
    <w:rsid w:val="009D243F"/>
    <w:rsid w:val="009F5F4D"/>
    <w:rsid w:val="00A10BAF"/>
    <w:rsid w:val="00A37C6F"/>
    <w:rsid w:val="00A42C7E"/>
    <w:rsid w:val="00A44153"/>
    <w:rsid w:val="00A44D7F"/>
    <w:rsid w:val="00A7521E"/>
    <w:rsid w:val="00A80DAB"/>
    <w:rsid w:val="00A825AB"/>
    <w:rsid w:val="00A83B46"/>
    <w:rsid w:val="00A8486F"/>
    <w:rsid w:val="00A90F1E"/>
    <w:rsid w:val="00A96141"/>
    <w:rsid w:val="00AA1531"/>
    <w:rsid w:val="00AE5FC9"/>
    <w:rsid w:val="00B00007"/>
    <w:rsid w:val="00B153A4"/>
    <w:rsid w:val="00B30071"/>
    <w:rsid w:val="00B50EF5"/>
    <w:rsid w:val="00B9008E"/>
    <w:rsid w:val="00B9444F"/>
    <w:rsid w:val="00BA2D94"/>
    <w:rsid w:val="00BB7394"/>
    <w:rsid w:val="00BC129D"/>
    <w:rsid w:val="00BE1286"/>
    <w:rsid w:val="00C17AD3"/>
    <w:rsid w:val="00C23C7C"/>
    <w:rsid w:val="00C24BAC"/>
    <w:rsid w:val="00C46975"/>
    <w:rsid w:val="00C51992"/>
    <w:rsid w:val="00C664B1"/>
    <w:rsid w:val="00C77291"/>
    <w:rsid w:val="00C803C7"/>
    <w:rsid w:val="00C92538"/>
    <w:rsid w:val="00CA102D"/>
    <w:rsid w:val="00CC5E32"/>
    <w:rsid w:val="00CD1511"/>
    <w:rsid w:val="00CE2178"/>
    <w:rsid w:val="00CE644F"/>
    <w:rsid w:val="00CF60DB"/>
    <w:rsid w:val="00D267E0"/>
    <w:rsid w:val="00D27152"/>
    <w:rsid w:val="00D310F4"/>
    <w:rsid w:val="00D36593"/>
    <w:rsid w:val="00D36C29"/>
    <w:rsid w:val="00D5651F"/>
    <w:rsid w:val="00D63D02"/>
    <w:rsid w:val="00D81A3C"/>
    <w:rsid w:val="00D90FCF"/>
    <w:rsid w:val="00D9542C"/>
    <w:rsid w:val="00D96007"/>
    <w:rsid w:val="00DB3181"/>
    <w:rsid w:val="00DB62C1"/>
    <w:rsid w:val="00DD2091"/>
    <w:rsid w:val="00DF0596"/>
    <w:rsid w:val="00E23641"/>
    <w:rsid w:val="00E555D1"/>
    <w:rsid w:val="00E6303F"/>
    <w:rsid w:val="00E66A1B"/>
    <w:rsid w:val="00EB1A08"/>
    <w:rsid w:val="00EB2AB1"/>
    <w:rsid w:val="00EB397B"/>
    <w:rsid w:val="00EB7623"/>
    <w:rsid w:val="00ED20B1"/>
    <w:rsid w:val="00EF3DCD"/>
    <w:rsid w:val="00F156F9"/>
    <w:rsid w:val="00F376AB"/>
    <w:rsid w:val="00F51BEF"/>
    <w:rsid w:val="00F54E81"/>
    <w:rsid w:val="00F7071C"/>
    <w:rsid w:val="00F75D4F"/>
    <w:rsid w:val="00F83C9D"/>
    <w:rsid w:val="00F848BC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6B38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B39"/>
  </w:style>
  <w:style w:type="paragraph" w:styleId="Heading1">
    <w:name w:val="heading 1"/>
    <w:basedOn w:val="Normal"/>
    <w:next w:val="Normal"/>
    <w:link w:val="Heading1Char"/>
    <w:uiPriority w:val="9"/>
    <w:qFormat/>
    <w:rsid w:val="00317B3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B3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B3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B3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B3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B3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B3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B3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B3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225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A4225"/>
    <w:pPr>
      <w:spacing w:after="0" w:line="240" w:lineRule="auto"/>
    </w:pPr>
    <w:rPr>
      <w:rFonts w:ascii="Calibri" w:eastAsia="PMingLiU" w:hAnsi="Calibri" w:cs="PMingLiU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9A4225"/>
    <w:rPr>
      <w:rFonts w:ascii="Calibri" w:eastAsia="PMingLiU" w:hAnsi="Calibri" w:cs="PMingLiU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AE5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E5FC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E5F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E5FC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5F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17B39"/>
    <w:pPr>
      <w:ind w:left="720"/>
      <w:contextualSpacing/>
    </w:pPr>
  </w:style>
  <w:style w:type="table" w:styleId="TableGrid">
    <w:name w:val="Table Grid"/>
    <w:basedOn w:val="TableNormal"/>
    <w:uiPriority w:val="59"/>
    <w:rsid w:val="0076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7B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B3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B3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17B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17B3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317B3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B3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B3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B3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317B3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7B3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B3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B3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7B3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17B39"/>
    <w:rPr>
      <w:b/>
      <w:bCs/>
    </w:rPr>
  </w:style>
  <w:style w:type="character" w:styleId="Emphasis">
    <w:name w:val="Emphasis"/>
    <w:uiPriority w:val="20"/>
    <w:qFormat/>
    <w:rsid w:val="00317B3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317B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7B3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7B3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B3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39"/>
    <w:rPr>
      <w:b/>
      <w:bCs/>
      <w:i/>
      <w:iCs/>
    </w:rPr>
  </w:style>
  <w:style w:type="character" w:styleId="SubtleEmphasis">
    <w:name w:val="Subtle Emphasis"/>
    <w:uiPriority w:val="19"/>
    <w:qFormat/>
    <w:rsid w:val="00317B39"/>
    <w:rPr>
      <w:i/>
      <w:iCs/>
    </w:rPr>
  </w:style>
  <w:style w:type="character" w:styleId="IntenseEmphasis">
    <w:name w:val="Intense Emphasis"/>
    <w:uiPriority w:val="21"/>
    <w:qFormat/>
    <w:rsid w:val="00317B39"/>
    <w:rPr>
      <w:b/>
      <w:bCs/>
    </w:rPr>
  </w:style>
  <w:style w:type="character" w:styleId="SubtleReference">
    <w:name w:val="Subtle Reference"/>
    <w:uiPriority w:val="31"/>
    <w:qFormat/>
    <w:rsid w:val="00317B39"/>
    <w:rPr>
      <w:smallCaps/>
    </w:rPr>
  </w:style>
  <w:style w:type="character" w:styleId="IntenseReference">
    <w:name w:val="Intense Reference"/>
    <w:uiPriority w:val="32"/>
    <w:qFormat/>
    <w:rsid w:val="00317B39"/>
    <w:rPr>
      <w:smallCaps/>
      <w:spacing w:val="5"/>
      <w:u w:val="single"/>
    </w:rPr>
  </w:style>
  <w:style w:type="character" w:styleId="BookTitle">
    <w:name w:val="Book Title"/>
    <w:uiPriority w:val="33"/>
    <w:qFormat/>
    <w:rsid w:val="00317B3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B3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7B39"/>
  </w:style>
  <w:style w:type="paragraph" w:customStyle="1" w:styleId="p1">
    <w:name w:val="p1"/>
    <w:basedOn w:val="Normal"/>
    <w:rsid w:val="00423B48"/>
    <w:pPr>
      <w:spacing w:after="0" w:line="240" w:lineRule="auto"/>
    </w:pPr>
    <w:rPr>
      <w:rFonts w:ascii="Monaco" w:hAnsi="Monaco" w:cs="Times New Roman"/>
      <w:color w:val="00B7E0"/>
      <w:sz w:val="17"/>
      <w:szCs w:val="17"/>
      <w:lang w:eastAsia="en-US"/>
    </w:rPr>
  </w:style>
  <w:style w:type="character" w:customStyle="1" w:styleId="s1">
    <w:name w:val="s1"/>
    <w:basedOn w:val="DefaultParagraphFont"/>
    <w:rsid w:val="00423B48"/>
    <w:rPr>
      <w:color w:val="0096FF"/>
    </w:rPr>
  </w:style>
  <w:style w:type="character" w:customStyle="1" w:styleId="s2">
    <w:name w:val="s2"/>
    <w:basedOn w:val="DefaultParagraphFont"/>
    <w:rsid w:val="00423B48"/>
    <w:rPr>
      <w:color w:val="000000"/>
    </w:rPr>
  </w:style>
  <w:style w:type="character" w:customStyle="1" w:styleId="s3">
    <w:name w:val="s3"/>
    <w:basedOn w:val="DefaultParagraphFont"/>
    <w:rsid w:val="00423B48"/>
    <w:rPr>
      <w:color w:val="B4EB2A"/>
    </w:rPr>
  </w:style>
  <w:style w:type="character" w:customStyle="1" w:styleId="s4">
    <w:name w:val="s4"/>
    <w:basedOn w:val="DefaultParagraphFont"/>
    <w:rsid w:val="00423B48"/>
    <w:rPr>
      <w:color w:val="5FCF13"/>
    </w:rPr>
  </w:style>
  <w:style w:type="character" w:customStyle="1" w:styleId="s5">
    <w:name w:val="s5"/>
    <w:basedOn w:val="DefaultParagraphFont"/>
    <w:rsid w:val="00423B48"/>
    <w:rPr>
      <w:color w:val="00CEB2"/>
    </w:rPr>
  </w:style>
  <w:style w:type="paragraph" w:customStyle="1" w:styleId="p2">
    <w:name w:val="p2"/>
    <w:basedOn w:val="Normal"/>
    <w:rsid w:val="00BE1286"/>
    <w:pPr>
      <w:spacing w:after="0" w:line="240" w:lineRule="auto"/>
    </w:pPr>
    <w:rPr>
      <w:rFonts w:ascii="Monaco" w:hAnsi="Monaco" w:cs="Times New Roman"/>
      <w:color w:val="76D6FF"/>
      <w:sz w:val="17"/>
      <w:szCs w:val="17"/>
      <w:lang w:eastAsia="en-US"/>
    </w:rPr>
  </w:style>
  <w:style w:type="paragraph" w:customStyle="1" w:styleId="p3">
    <w:name w:val="p3"/>
    <w:basedOn w:val="Normal"/>
    <w:rsid w:val="00BE1286"/>
    <w:pPr>
      <w:spacing w:after="0" w:line="240" w:lineRule="auto"/>
    </w:pPr>
    <w:rPr>
      <w:rFonts w:ascii="Monaco" w:hAnsi="Monaco" w:cs="Times New Roman"/>
      <w:color w:val="EBEBEB"/>
      <w:sz w:val="17"/>
      <w:szCs w:val="17"/>
      <w:lang w:eastAsia="en-US"/>
    </w:rPr>
  </w:style>
  <w:style w:type="paragraph" w:customStyle="1" w:styleId="p4">
    <w:name w:val="p4"/>
    <w:basedOn w:val="Normal"/>
    <w:rsid w:val="00BE1286"/>
    <w:pPr>
      <w:spacing w:after="0" w:line="240" w:lineRule="auto"/>
    </w:pPr>
    <w:rPr>
      <w:rFonts w:ascii="Monaco" w:hAnsi="Monaco" w:cs="Times New Roman"/>
      <w:color w:val="FAFBF6"/>
      <w:sz w:val="17"/>
      <w:szCs w:val="17"/>
      <w:lang w:eastAsia="en-US"/>
    </w:rPr>
  </w:style>
  <w:style w:type="character" w:customStyle="1" w:styleId="s6">
    <w:name w:val="s6"/>
    <w:basedOn w:val="DefaultParagraphFont"/>
    <w:rsid w:val="00BE1286"/>
    <w:rPr>
      <w:color w:val="0096FF"/>
    </w:rPr>
  </w:style>
  <w:style w:type="character" w:customStyle="1" w:styleId="apple-converted-space">
    <w:name w:val="apple-converted-space"/>
    <w:basedOn w:val="DefaultParagraphFont"/>
    <w:rsid w:val="00BE1286"/>
  </w:style>
  <w:style w:type="paragraph" w:styleId="BalloonText">
    <w:name w:val="Balloon Text"/>
    <w:basedOn w:val="Normal"/>
    <w:link w:val="BalloonTextChar"/>
    <w:uiPriority w:val="99"/>
    <w:semiHidden/>
    <w:unhideWhenUsed/>
    <w:rsid w:val="00D2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7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B39"/>
  </w:style>
  <w:style w:type="paragraph" w:styleId="Heading1">
    <w:name w:val="heading 1"/>
    <w:basedOn w:val="Normal"/>
    <w:next w:val="Normal"/>
    <w:link w:val="Heading1Char"/>
    <w:uiPriority w:val="9"/>
    <w:qFormat/>
    <w:rsid w:val="00317B3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B3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B3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B3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B3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B3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B3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B3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B3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225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A4225"/>
    <w:pPr>
      <w:spacing w:after="0" w:line="240" w:lineRule="auto"/>
    </w:pPr>
    <w:rPr>
      <w:rFonts w:ascii="Calibri" w:eastAsia="PMingLiU" w:hAnsi="Calibri" w:cs="PMingLiU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9A4225"/>
    <w:rPr>
      <w:rFonts w:ascii="Calibri" w:eastAsia="PMingLiU" w:hAnsi="Calibri" w:cs="PMingLiU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AE5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E5FC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E5F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E5FC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5F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17B39"/>
    <w:pPr>
      <w:ind w:left="720"/>
      <w:contextualSpacing/>
    </w:pPr>
  </w:style>
  <w:style w:type="table" w:styleId="TableGrid">
    <w:name w:val="Table Grid"/>
    <w:basedOn w:val="TableNormal"/>
    <w:uiPriority w:val="59"/>
    <w:rsid w:val="0076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7B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B3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B3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17B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17B3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317B3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B3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B3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B3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317B3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7B3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B3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B3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7B3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17B39"/>
    <w:rPr>
      <w:b/>
      <w:bCs/>
    </w:rPr>
  </w:style>
  <w:style w:type="character" w:styleId="Emphasis">
    <w:name w:val="Emphasis"/>
    <w:uiPriority w:val="20"/>
    <w:qFormat/>
    <w:rsid w:val="00317B3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317B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7B3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7B3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B3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39"/>
    <w:rPr>
      <w:b/>
      <w:bCs/>
      <w:i/>
      <w:iCs/>
    </w:rPr>
  </w:style>
  <w:style w:type="character" w:styleId="SubtleEmphasis">
    <w:name w:val="Subtle Emphasis"/>
    <w:uiPriority w:val="19"/>
    <w:qFormat/>
    <w:rsid w:val="00317B39"/>
    <w:rPr>
      <w:i/>
      <w:iCs/>
    </w:rPr>
  </w:style>
  <w:style w:type="character" w:styleId="IntenseEmphasis">
    <w:name w:val="Intense Emphasis"/>
    <w:uiPriority w:val="21"/>
    <w:qFormat/>
    <w:rsid w:val="00317B39"/>
    <w:rPr>
      <w:b/>
      <w:bCs/>
    </w:rPr>
  </w:style>
  <w:style w:type="character" w:styleId="SubtleReference">
    <w:name w:val="Subtle Reference"/>
    <w:uiPriority w:val="31"/>
    <w:qFormat/>
    <w:rsid w:val="00317B39"/>
    <w:rPr>
      <w:smallCaps/>
    </w:rPr>
  </w:style>
  <w:style w:type="character" w:styleId="IntenseReference">
    <w:name w:val="Intense Reference"/>
    <w:uiPriority w:val="32"/>
    <w:qFormat/>
    <w:rsid w:val="00317B39"/>
    <w:rPr>
      <w:smallCaps/>
      <w:spacing w:val="5"/>
      <w:u w:val="single"/>
    </w:rPr>
  </w:style>
  <w:style w:type="character" w:styleId="BookTitle">
    <w:name w:val="Book Title"/>
    <w:uiPriority w:val="33"/>
    <w:qFormat/>
    <w:rsid w:val="00317B3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B3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7B39"/>
  </w:style>
  <w:style w:type="paragraph" w:customStyle="1" w:styleId="p1">
    <w:name w:val="p1"/>
    <w:basedOn w:val="Normal"/>
    <w:rsid w:val="00423B48"/>
    <w:pPr>
      <w:spacing w:after="0" w:line="240" w:lineRule="auto"/>
    </w:pPr>
    <w:rPr>
      <w:rFonts w:ascii="Monaco" w:hAnsi="Monaco" w:cs="Times New Roman"/>
      <w:color w:val="00B7E0"/>
      <w:sz w:val="17"/>
      <w:szCs w:val="17"/>
      <w:lang w:eastAsia="en-US"/>
    </w:rPr>
  </w:style>
  <w:style w:type="character" w:customStyle="1" w:styleId="s1">
    <w:name w:val="s1"/>
    <w:basedOn w:val="DefaultParagraphFont"/>
    <w:rsid w:val="00423B48"/>
    <w:rPr>
      <w:color w:val="0096FF"/>
    </w:rPr>
  </w:style>
  <w:style w:type="character" w:customStyle="1" w:styleId="s2">
    <w:name w:val="s2"/>
    <w:basedOn w:val="DefaultParagraphFont"/>
    <w:rsid w:val="00423B48"/>
    <w:rPr>
      <w:color w:val="000000"/>
    </w:rPr>
  </w:style>
  <w:style w:type="character" w:customStyle="1" w:styleId="s3">
    <w:name w:val="s3"/>
    <w:basedOn w:val="DefaultParagraphFont"/>
    <w:rsid w:val="00423B48"/>
    <w:rPr>
      <w:color w:val="B4EB2A"/>
    </w:rPr>
  </w:style>
  <w:style w:type="character" w:customStyle="1" w:styleId="s4">
    <w:name w:val="s4"/>
    <w:basedOn w:val="DefaultParagraphFont"/>
    <w:rsid w:val="00423B48"/>
    <w:rPr>
      <w:color w:val="5FCF13"/>
    </w:rPr>
  </w:style>
  <w:style w:type="character" w:customStyle="1" w:styleId="s5">
    <w:name w:val="s5"/>
    <w:basedOn w:val="DefaultParagraphFont"/>
    <w:rsid w:val="00423B48"/>
    <w:rPr>
      <w:color w:val="00CEB2"/>
    </w:rPr>
  </w:style>
  <w:style w:type="paragraph" w:customStyle="1" w:styleId="p2">
    <w:name w:val="p2"/>
    <w:basedOn w:val="Normal"/>
    <w:rsid w:val="00BE1286"/>
    <w:pPr>
      <w:spacing w:after="0" w:line="240" w:lineRule="auto"/>
    </w:pPr>
    <w:rPr>
      <w:rFonts w:ascii="Monaco" w:hAnsi="Monaco" w:cs="Times New Roman"/>
      <w:color w:val="76D6FF"/>
      <w:sz w:val="17"/>
      <w:szCs w:val="17"/>
      <w:lang w:eastAsia="en-US"/>
    </w:rPr>
  </w:style>
  <w:style w:type="paragraph" w:customStyle="1" w:styleId="p3">
    <w:name w:val="p3"/>
    <w:basedOn w:val="Normal"/>
    <w:rsid w:val="00BE1286"/>
    <w:pPr>
      <w:spacing w:after="0" w:line="240" w:lineRule="auto"/>
    </w:pPr>
    <w:rPr>
      <w:rFonts w:ascii="Monaco" w:hAnsi="Monaco" w:cs="Times New Roman"/>
      <w:color w:val="EBEBEB"/>
      <w:sz w:val="17"/>
      <w:szCs w:val="17"/>
      <w:lang w:eastAsia="en-US"/>
    </w:rPr>
  </w:style>
  <w:style w:type="paragraph" w:customStyle="1" w:styleId="p4">
    <w:name w:val="p4"/>
    <w:basedOn w:val="Normal"/>
    <w:rsid w:val="00BE1286"/>
    <w:pPr>
      <w:spacing w:after="0" w:line="240" w:lineRule="auto"/>
    </w:pPr>
    <w:rPr>
      <w:rFonts w:ascii="Monaco" w:hAnsi="Monaco" w:cs="Times New Roman"/>
      <w:color w:val="FAFBF6"/>
      <w:sz w:val="17"/>
      <w:szCs w:val="17"/>
      <w:lang w:eastAsia="en-US"/>
    </w:rPr>
  </w:style>
  <w:style w:type="character" w:customStyle="1" w:styleId="s6">
    <w:name w:val="s6"/>
    <w:basedOn w:val="DefaultParagraphFont"/>
    <w:rsid w:val="00BE1286"/>
    <w:rPr>
      <w:color w:val="0096FF"/>
    </w:rPr>
  </w:style>
  <w:style w:type="character" w:customStyle="1" w:styleId="apple-converted-space">
    <w:name w:val="apple-converted-space"/>
    <w:basedOn w:val="DefaultParagraphFont"/>
    <w:rsid w:val="00BE1286"/>
  </w:style>
  <w:style w:type="paragraph" w:styleId="BalloonText">
    <w:name w:val="Balloon Text"/>
    <w:basedOn w:val="Normal"/>
    <w:link w:val="BalloonTextChar"/>
    <w:uiPriority w:val="99"/>
    <w:semiHidden/>
    <w:unhideWhenUsed/>
    <w:rsid w:val="00D2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tiff"/><Relationship Id="rId5" Type="http://schemas.openxmlformats.org/officeDocument/2006/relationships/settings" Target="settings.xml"/><Relationship Id="rId10" Type="http://schemas.openxmlformats.org/officeDocument/2006/relationships/hyperlink" Target="https://github.com/javaee/jaxb-v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ena.apache.org/download/index.cg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SBE~1\AppData\Local\Temp\OSP-Template-v1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26B39-5986-4146-A203-7D39C19C9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OSP-Template-v1.3.dotx</Template>
  <TotalTime>126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Elsevier</dc:creator>
  <cp:lastModifiedBy>Francisco Gomez</cp:lastModifiedBy>
  <cp:revision>30</cp:revision>
  <dcterms:created xsi:type="dcterms:W3CDTF">2017-12-21T11:11:00Z</dcterms:created>
  <dcterms:modified xsi:type="dcterms:W3CDTF">2018-01-22T15:52:00Z</dcterms:modified>
</cp:coreProperties>
</file>